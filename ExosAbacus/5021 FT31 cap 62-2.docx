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6A" w:rsidRPr="00FA2136" w:rsidRDefault="00C9566A" w:rsidP="00D81939">
      <w:pPr>
        <w:pStyle w:val="ListParagraph"/>
        <w:numPr>
          <w:ilvl w:val="0"/>
          <w:numId w:val="3"/>
        </w:numPr>
        <w:rPr>
          <w:i/>
          <w:iCs/>
          <w:color w:val="C00000"/>
          <w:sz w:val="28"/>
          <w:szCs w:val="28"/>
          <w:u w:val="single"/>
        </w:rPr>
      </w:pPr>
      <w:bookmarkStart w:id="0" w:name="_Hlk500149039"/>
      <w:r w:rsidRPr="00D6722C">
        <w:rPr>
          <w:b/>
          <w:bCs/>
          <w:i/>
          <w:iCs/>
          <w:color w:val="C00000"/>
          <w:sz w:val="28"/>
          <w:szCs w:val="28"/>
          <w:u w:val="single"/>
        </w:rPr>
        <w:t>Partie nomenclature</w:t>
      </w:r>
    </w:p>
    <w:bookmarkEnd w:id="0"/>
    <w:p w:rsidR="00C9566A" w:rsidRPr="00D81939" w:rsidRDefault="00C9566A" w:rsidP="002D352C">
      <w:pPr>
        <w:rPr>
          <w:b/>
          <w:bCs/>
          <w:i/>
          <w:iCs/>
          <w:color w:val="548DD4"/>
          <w:sz w:val="28"/>
          <w:szCs w:val="28"/>
        </w:rPr>
      </w:pPr>
    </w:p>
    <w:p w:rsidR="00C9566A" w:rsidRPr="00CD7E30" w:rsidRDefault="00C9566A" w:rsidP="00D81939">
      <w:pPr>
        <w:rPr>
          <w:b/>
          <w:bCs/>
          <w:color w:val="5F497A"/>
          <w:sz w:val="28"/>
          <w:szCs w:val="28"/>
          <w:u w:val="single"/>
        </w:rPr>
      </w:pPr>
      <w:r w:rsidRPr="00CD7E30">
        <w:rPr>
          <w:b/>
          <w:bCs/>
          <w:color w:val="5F497A"/>
          <w:sz w:val="28"/>
          <w:szCs w:val="28"/>
          <w:u w:val="single"/>
        </w:rPr>
        <w:t xml:space="preserve">Item E </w:t>
      </w:r>
      <w:r>
        <w:rPr>
          <w:b/>
          <w:bCs/>
          <w:color w:val="5F497A"/>
          <w:sz w:val="28"/>
          <w:szCs w:val="28"/>
          <w:u w:val="single"/>
        </w:rPr>
        <w:t>5021</w:t>
      </w:r>
    </w:p>
    <w:p w:rsidR="00C9566A" w:rsidRDefault="00C9566A" w:rsidP="00D81939"/>
    <w:p w:rsidR="00C9566A" w:rsidRDefault="00C9566A" w:rsidP="00D81939"/>
    <w:p w:rsidR="00C9566A" w:rsidRPr="001C7F81" w:rsidRDefault="00C9566A" w:rsidP="006B3841">
      <w:pPr>
        <w:rPr>
          <w:b/>
          <w:bCs/>
          <w:i/>
          <w:iCs/>
          <w:color w:val="262626"/>
          <w:u w:val="single"/>
        </w:rPr>
      </w:pPr>
      <w:r w:rsidRPr="001C7F81">
        <w:rPr>
          <w:b/>
          <w:bCs/>
          <w:i/>
          <w:iCs/>
          <w:color w:val="262626"/>
          <w:sz w:val="28"/>
          <w:szCs w:val="28"/>
          <w:u w:val="single"/>
        </w:rPr>
        <w:t>Nomenclature étape 1</w:t>
      </w:r>
    </w:p>
    <w:p w:rsidR="00C9566A" w:rsidRDefault="00C9566A" w:rsidP="006B3841"/>
    <w:p w:rsidR="00C9566A" w:rsidRDefault="00C9566A" w:rsidP="006B3841">
      <w:pPr>
        <w:rPr>
          <w:color w:val="0070C0"/>
          <w:sz w:val="18"/>
          <w:szCs w:val="18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1"/>
        <w:gridCol w:w="370"/>
        <w:gridCol w:w="371"/>
        <w:gridCol w:w="371"/>
        <w:gridCol w:w="368"/>
        <w:gridCol w:w="366"/>
        <w:gridCol w:w="368"/>
        <w:gridCol w:w="369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448"/>
        <w:gridCol w:w="380"/>
        <w:gridCol w:w="295"/>
        <w:gridCol w:w="337"/>
        <w:gridCol w:w="338"/>
        <w:gridCol w:w="337"/>
        <w:gridCol w:w="338"/>
        <w:gridCol w:w="281"/>
        <w:gridCol w:w="271"/>
        <w:gridCol w:w="10"/>
      </w:tblGrid>
      <w:tr w:rsidR="00C9566A">
        <w:trPr>
          <w:gridAfter w:val="1"/>
          <w:wAfter w:w="10" w:type="dxa"/>
          <w:cantSplit/>
          <w:trHeight w:val="1852"/>
        </w:trPr>
        <w:tc>
          <w:tcPr>
            <w:tcW w:w="743" w:type="dxa"/>
            <w:gridSpan w:val="2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Auteur.e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FT</w:t>
            </w:r>
          </w:p>
        </w:tc>
        <w:tc>
          <w:tcPr>
            <w:tcW w:w="1471" w:type="dxa"/>
            <w:gridSpan w:val="4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Numéro Exercice</w:t>
            </w:r>
          </w:p>
        </w:tc>
        <w:tc>
          <w:tcPr>
            <w:tcW w:w="1840" w:type="dxa"/>
            <w:gridSpan w:val="5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Code Capacité</w:t>
            </w:r>
          </w:p>
        </w:tc>
        <w:tc>
          <w:tcPr>
            <w:tcW w:w="1840" w:type="dxa"/>
            <w:gridSpan w:val="5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Difficulté</w:t>
            </w:r>
          </w:p>
        </w:tc>
        <w:tc>
          <w:tcPr>
            <w:tcW w:w="448" w:type="dxa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Etapes</w:t>
            </w:r>
          </w:p>
        </w:tc>
        <w:tc>
          <w:tcPr>
            <w:tcW w:w="1012" w:type="dxa"/>
            <w:gridSpan w:val="3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Secteur</w:t>
            </w:r>
          </w:p>
        </w:tc>
        <w:tc>
          <w:tcPr>
            <w:tcW w:w="1565" w:type="dxa"/>
            <w:gridSpan w:val="5"/>
            <w:tcBorders>
              <w:bottom w:val="single" w:sz="12" w:space="0" w:color="auto"/>
            </w:tcBorders>
            <w:textDirection w:val="btLr"/>
            <w:vAlign w:val="center"/>
          </w:tcPr>
          <w:p w:rsidR="00C9566A" w:rsidRPr="00240903" w:rsidRDefault="00C9566A" w:rsidP="00240903">
            <w:pPr>
              <w:ind w:left="113" w:right="113"/>
              <w:rPr>
                <w:b/>
                <w:bCs/>
                <w:sz w:val="20"/>
                <w:szCs w:val="20"/>
              </w:rPr>
            </w:pPr>
            <w:r w:rsidRPr="00240903">
              <w:rPr>
                <w:b/>
                <w:bCs/>
                <w:sz w:val="20"/>
                <w:szCs w:val="20"/>
              </w:rPr>
              <w:t>Code NAF</w:t>
            </w:r>
          </w:p>
        </w:tc>
      </w:tr>
      <w:tr w:rsidR="00C9566A">
        <w:trPr>
          <w:trHeight w:val="343"/>
        </w:trPr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N</w:t>
            </w:r>
          </w:p>
        </w:tc>
        <w:tc>
          <w:tcPr>
            <w:tcW w:w="3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R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3</w:t>
            </w:r>
          </w:p>
        </w:tc>
        <w:tc>
          <w:tcPr>
            <w:tcW w:w="3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5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2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6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2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*</w:t>
            </w:r>
          </w:p>
        </w:tc>
        <w:tc>
          <w:tcPr>
            <w:tcW w:w="3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9</w:t>
            </w:r>
          </w:p>
        </w:tc>
        <w:tc>
          <w:tcPr>
            <w:tcW w:w="2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i/>
                <w:iCs/>
                <w:color w:val="0070C0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28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9566A" w:rsidRPr="00240903" w:rsidRDefault="00C9566A" w:rsidP="003F0C15">
            <w:pPr>
              <w:rPr>
                <w:color w:val="0070C0"/>
                <w:sz w:val="18"/>
                <w:szCs w:val="18"/>
              </w:rPr>
            </w:pPr>
          </w:p>
        </w:tc>
      </w:tr>
    </w:tbl>
    <w:p w:rsidR="00C9566A" w:rsidRPr="00EE747E" w:rsidRDefault="00C9566A" w:rsidP="006B3841">
      <w:pPr>
        <w:rPr>
          <w:color w:val="0070C0"/>
          <w:sz w:val="18"/>
          <w:szCs w:val="18"/>
        </w:rPr>
      </w:pPr>
    </w:p>
    <w:p w:rsidR="00C9566A" w:rsidRDefault="00C9566A" w:rsidP="006B3841">
      <w:bookmarkStart w:id="1" w:name="_Hlk500151040"/>
    </w:p>
    <w:bookmarkEnd w:id="1"/>
    <w:p w:rsidR="00C9566A" w:rsidRPr="00D6722C" w:rsidRDefault="00C9566A" w:rsidP="00D81939">
      <w:pPr>
        <w:pStyle w:val="ListParagraph"/>
        <w:numPr>
          <w:ilvl w:val="0"/>
          <w:numId w:val="2"/>
        </w:numPr>
        <w:rPr>
          <w:b/>
          <w:bCs/>
          <w:i/>
          <w:iCs/>
          <w:color w:val="C00000"/>
          <w:sz w:val="28"/>
          <w:szCs w:val="28"/>
          <w:u w:val="single"/>
        </w:rPr>
      </w:pPr>
      <w:r w:rsidRPr="00D6722C">
        <w:rPr>
          <w:b/>
          <w:bCs/>
          <w:i/>
          <w:iCs/>
          <w:color w:val="C00000"/>
          <w:sz w:val="28"/>
          <w:szCs w:val="28"/>
          <w:u w:val="single"/>
        </w:rPr>
        <w:t>Partie énoncé</w:t>
      </w:r>
    </w:p>
    <w:p w:rsidR="00C9566A" w:rsidRDefault="00C9566A" w:rsidP="002D3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85"/>
      </w:tblGrid>
      <w:tr w:rsidR="00C9566A">
        <w:trPr>
          <w:trHeight w:val="250"/>
        </w:trPr>
        <w:tc>
          <w:tcPr>
            <w:tcW w:w="5285" w:type="dxa"/>
          </w:tcPr>
          <w:p w:rsidR="00C9566A" w:rsidRPr="00240903" w:rsidRDefault="00C9566A" w:rsidP="00240903">
            <w:pPr>
              <w:jc w:val="center"/>
              <w:rPr>
                <w:b/>
                <w:bCs/>
              </w:rPr>
            </w:pPr>
            <w:r w:rsidRPr="00240903">
              <w:rPr>
                <w:b/>
                <w:bCs/>
                <w:sz w:val="22"/>
                <w:szCs w:val="22"/>
              </w:rPr>
              <w:t>Titre</w:t>
            </w:r>
          </w:p>
        </w:tc>
      </w:tr>
      <w:tr w:rsidR="00C9566A">
        <w:trPr>
          <w:trHeight w:val="291"/>
        </w:trPr>
        <w:tc>
          <w:tcPr>
            <w:tcW w:w="5285" w:type="dxa"/>
          </w:tcPr>
          <w:p w:rsidR="00C9566A" w:rsidRPr="00240903" w:rsidRDefault="00C9566A" w:rsidP="002C754B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Reine ou Margarita?</w:t>
            </w:r>
          </w:p>
        </w:tc>
      </w:tr>
    </w:tbl>
    <w:p w:rsidR="00C9566A" w:rsidRDefault="00C9566A" w:rsidP="002D352C"/>
    <w:tbl>
      <w:tblPr>
        <w:tblpPr w:leftFromText="141" w:rightFromText="141" w:vertAnchor="text" w:horzAnchor="margin" w:tblpYSpec="bottom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7"/>
        <w:gridCol w:w="11"/>
        <w:gridCol w:w="1491"/>
        <w:gridCol w:w="1501"/>
        <w:gridCol w:w="1404"/>
        <w:gridCol w:w="1319"/>
        <w:gridCol w:w="1395"/>
        <w:gridCol w:w="1408"/>
      </w:tblGrid>
      <w:tr w:rsidR="00C9566A">
        <w:trPr>
          <w:trHeight w:val="265"/>
        </w:trPr>
        <w:tc>
          <w:tcPr>
            <w:tcW w:w="1357" w:type="dxa"/>
          </w:tcPr>
          <w:p w:rsidR="00C9566A" w:rsidRPr="00240903" w:rsidRDefault="00C9566A" w:rsidP="00240903">
            <w:pPr>
              <w:jc w:val="center"/>
            </w:pPr>
          </w:p>
        </w:tc>
        <w:tc>
          <w:tcPr>
            <w:tcW w:w="8529" w:type="dxa"/>
            <w:gridSpan w:val="7"/>
          </w:tcPr>
          <w:p w:rsidR="00C9566A" w:rsidRPr="00240903" w:rsidRDefault="00C9566A" w:rsidP="00240903">
            <w:pPr>
              <w:jc w:val="center"/>
            </w:pPr>
            <w:r w:rsidRPr="00240903">
              <w:rPr>
                <w:sz w:val="22"/>
                <w:szCs w:val="22"/>
              </w:rPr>
              <w:t xml:space="preserve">Instrument </w:t>
            </w:r>
          </w:p>
        </w:tc>
      </w:tr>
      <w:tr w:rsidR="00C9566A">
        <w:trPr>
          <w:trHeight w:val="511"/>
        </w:trPr>
        <w:tc>
          <w:tcPr>
            <w:tcW w:w="1368" w:type="dxa"/>
            <w:gridSpan w:val="2"/>
          </w:tcPr>
          <w:p w:rsidR="00C9566A" w:rsidRPr="00C009D6" w:rsidRDefault="00C9566A" w:rsidP="00240903">
            <w:pPr>
              <w:rPr>
                <w:color w:val="FF0000"/>
              </w:rPr>
            </w:pPr>
            <w:r w:rsidRPr="00C009D6">
              <w:rPr>
                <w:color w:val="FF0000"/>
                <w:sz w:val="22"/>
                <w:szCs w:val="22"/>
              </w:rPr>
              <w:t>Calcul mental</w:t>
            </w:r>
          </w:p>
        </w:tc>
        <w:tc>
          <w:tcPr>
            <w:tcW w:w="1491" w:type="dxa"/>
          </w:tcPr>
          <w:p w:rsidR="00C9566A" w:rsidRPr="00240903" w:rsidRDefault="00C9566A" w:rsidP="00240903">
            <w:r w:rsidRPr="00240903">
              <w:rPr>
                <w:sz w:val="22"/>
                <w:szCs w:val="22"/>
              </w:rPr>
              <w:t>Calcul posé</w:t>
            </w:r>
          </w:p>
        </w:tc>
        <w:tc>
          <w:tcPr>
            <w:tcW w:w="1501" w:type="dxa"/>
          </w:tcPr>
          <w:p w:rsidR="00C9566A" w:rsidRPr="00240903" w:rsidRDefault="00C9566A" w:rsidP="00240903">
            <w:r w:rsidRPr="00240903">
              <w:rPr>
                <w:sz w:val="22"/>
                <w:szCs w:val="22"/>
              </w:rPr>
              <w:t>Calculatrice</w:t>
            </w:r>
          </w:p>
        </w:tc>
        <w:tc>
          <w:tcPr>
            <w:tcW w:w="1404" w:type="dxa"/>
          </w:tcPr>
          <w:p w:rsidR="00C9566A" w:rsidRPr="00240903" w:rsidRDefault="00C9566A" w:rsidP="00240903">
            <w:r w:rsidRPr="00240903">
              <w:rPr>
                <w:sz w:val="22"/>
                <w:szCs w:val="22"/>
              </w:rPr>
              <w:t>Tableur</w:t>
            </w:r>
          </w:p>
        </w:tc>
        <w:tc>
          <w:tcPr>
            <w:tcW w:w="1319" w:type="dxa"/>
          </w:tcPr>
          <w:p w:rsidR="00C9566A" w:rsidRPr="00240903" w:rsidRDefault="00C9566A" w:rsidP="00240903">
            <w:r w:rsidRPr="00240903">
              <w:rPr>
                <w:sz w:val="22"/>
                <w:szCs w:val="22"/>
              </w:rPr>
              <w:t>Règle</w:t>
            </w:r>
          </w:p>
        </w:tc>
        <w:tc>
          <w:tcPr>
            <w:tcW w:w="1395" w:type="dxa"/>
          </w:tcPr>
          <w:p w:rsidR="00C9566A" w:rsidRPr="00240903" w:rsidRDefault="00C9566A" w:rsidP="00240903">
            <w:r w:rsidRPr="00240903">
              <w:rPr>
                <w:sz w:val="22"/>
                <w:szCs w:val="22"/>
              </w:rPr>
              <w:t>Règle graduée</w:t>
            </w:r>
          </w:p>
        </w:tc>
        <w:tc>
          <w:tcPr>
            <w:tcW w:w="1407" w:type="dxa"/>
          </w:tcPr>
          <w:p w:rsidR="00C9566A" w:rsidRPr="00240903" w:rsidRDefault="00C9566A" w:rsidP="00240903">
            <w:r w:rsidRPr="00240903">
              <w:rPr>
                <w:sz w:val="22"/>
                <w:szCs w:val="22"/>
              </w:rPr>
              <w:t>Compas</w:t>
            </w:r>
          </w:p>
        </w:tc>
      </w:tr>
    </w:tbl>
    <w:p w:rsidR="00C9566A" w:rsidRPr="00D81939" w:rsidRDefault="00C9566A" w:rsidP="001B7DF1">
      <w:pPr>
        <w:rPr>
          <w:b/>
          <w:bCs/>
          <w:i/>
          <w:iCs/>
          <w:color w:val="548DD4"/>
        </w:rPr>
      </w:pPr>
      <w:r w:rsidRPr="00D81939">
        <w:rPr>
          <w:b/>
          <w:bCs/>
          <w:i/>
          <w:iCs/>
          <w:color w:val="548DD4"/>
        </w:rPr>
        <w:t>Texte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62"/>
      </w:tblGrid>
      <w:tr w:rsidR="00C9566A">
        <w:trPr>
          <w:trHeight w:val="8036"/>
        </w:trPr>
        <w:tc>
          <w:tcPr>
            <w:tcW w:w="9062" w:type="dxa"/>
          </w:tcPr>
          <w:p w:rsidR="00C9566A" w:rsidRPr="00240903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Pr="004D1AAB" w:rsidRDefault="00C9566A" w:rsidP="001B7DF1">
            <w:pPr>
              <w:rPr>
                <w:b/>
                <w:bCs/>
                <w:i/>
                <w:iCs/>
              </w:rPr>
            </w:pPr>
            <w:r w:rsidRPr="004D1AAB">
              <w:rPr>
                <w:b/>
                <w:bCs/>
                <w:i/>
                <w:iCs/>
                <w:sz w:val="22"/>
                <w:szCs w:val="22"/>
              </w:rPr>
              <w:t>Aujourd'hui je déjeune à la pizzeria...sans beaucoup d'appétit!</w:t>
            </w:r>
          </w:p>
          <w:p w:rsidR="00C9566A" w:rsidRDefault="00C9566A" w:rsidP="001B7DF1"/>
          <w:p w:rsidR="00C9566A" w:rsidRDefault="00C9566A" w:rsidP="001B7DF1"/>
          <w:p w:rsidR="00C9566A" w:rsidRDefault="00C9566A" w:rsidP="001B7DF1">
            <w:r w:rsidRPr="008C611C">
              <w:rPr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rc_mi" o:spid="_x0000_i1025" type="#_x0000_t75" alt="Résultat de recherche d'images pour &quot;pizza pinterest&quot;" href="https://www.google.fr/url?sa=i&amp;rct=j&amp;q=&amp;esrc=s&amp;source=images&amp;cd=&amp;cad=rja&amp;uact=8&amp;ved=0ahUKEwjr3eal1pjYAhUGvBQKHd7CAkgQjRwIBw&amp;url=https%3A%2F%2Fwww.pinterest.com%2Fexplore%2Fnational-cheese-pizza-day%2F&amp;psig=AOvVaw32wbquta2EmeW92yYd2yTg" style="width:117.75pt;height:130.5pt" o:button="t">
                  <v:imagedata r:id="rId5" r:href="rId6"/>
                </v:shape>
              </w:pict>
            </w:r>
          </w:p>
          <w:p w:rsidR="00C9566A" w:rsidRDefault="00C9566A" w:rsidP="001B7DF1"/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Pr="004D1AAB" w:rsidRDefault="00C9566A" w:rsidP="002A1B6E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pict>
                <v:shape id="_x0000_s1026" type="#_x0000_t75" style="position:absolute;margin-left:77.5pt;margin-top:8.75pt;width:174.6pt;height:130.95pt;z-index:-251658240">
                  <v:imagedata r:id="rId7" o:title=""/>
                </v:shape>
              </w:pict>
            </w:r>
            <w:r w:rsidRPr="004D1AAB">
              <w:rPr>
                <w:b/>
                <w:bCs/>
                <w:i/>
                <w:iCs/>
                <w:sz w:val="22"/>
                <w:szCs w:val="22"/>
              </w:rPr>
              <w:t xml:space="preserve">Quelle portion </w:t>
            </w:r>
            <w:r>
              <w:rPr>
                <w:b/>
                <w:bCs/>
                <w:i/>
                <w:iCs/>
                <w:sz w:val="22"/>
                <w:szCs w:val="22"/>
              </w:rPr>
              <w:t>,</w:t>
            </w:r>
            <w:r w:rsidRPr="004D1AAB">
              <w:rPr>
                <w:b/>
                <w:bCs/>
                <w:i/>
                <w:iCs/>
                <w:sz w:val="22"/>
                <w:szCs w:val="22"/>
              </w:rPr>
              <w:t>représentée en violet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, </w:t>
            </w:r>
            <w:r w:rsidRPr="004D1AAB">
              <w:rPr>
                <w:b/>
                <w:bCs/>
                <w:i/>
                <w:iCs/>
                <w:sz w:val="22"/>
                <w:szCs w:val="22"/>
              </w:rPr>
              <w:t>ai-je mangé?</w:t>
            </w:r>
          </w:p>
          <w:p w:rsidR="00C9566A" w:rsidRPr="00240903" w:rsidRDefault="00C9566A" w:rsidP="002A1B6E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Pr="00C009D6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Pr="00D96985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C9566A" w:rsidRPr="00240903" w:rsidRDefault="00C9566A" w:rsidP="001B7DF1">
            <w:pPr>
              <w:rPr>
                <w:b/>
                <w:bCs/>
                <w:i/>
                <w:iCs/>
                <w:color w:val="FF0000"/>
              </w:rPr>
            </w:pPr>
          </w:p>
        </w:tc>
      </w:tr>
    </w:tbl>
    <w:p w:rsidR="00C9566A" w:rsidRDefault="00C9566A" w:rsidP="00720572">
      <w:pPr>
        <w:rPr>
          <w:rFonts w:ascii="Times New Roman" w:hAnsi="Times New Roman" w:cs="Times New Roman"/>
          <w:b/>
          <w:bCs/>
          <w:i/>
          <w:iCs/>
          <w:color w:val="548DD4"/>
        </w:rPr>
      </w:pPr>
    </w:p>
    <w:p w:rsidR="00C9566A" w:rsidRDefault="00C9566A" w:rsidP="00720572">
      <w:pPr>
        <w:rPr>
          <w:rFonts w:ascii="Times New Roman" w:hAnsi="Times New Roman" w:cs="Times New Roman"/>
          <w:b/>
          <w:bCs/>
          <w:i/>
          <w:iCs/>
          <w:color w:val="548DD4"/>
        </w:rPr>
      </w:pPr>
      <w:bookmarkStart w:id="2" w:name="_Hlk500145111"/>
    </w:p>
    <w:p w:rsidR="00C9566A" w:rsidRPr="00720572" w:rsidRDefault="00C9566A" w:rsidP="00D819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  <w:sz w:val="28"/>
          <w:szCs w:val="28"/>
          <w:u w:val="single"/>
        </w:rPr>
      </w:pPr>
      <w:bookmarkStart w:id="3" w:name="_GoBack"/>
      <w:bookmarkEnd w:id="2"/>
      <w:bookmarkEnd w:id="3"/>
      <w:r w:rsidRPr="00720572">
        <w:rPr>
          <w:b/>
          <w:bCs/>
          <w:i/>
          <w:iCs/>
          <w:color w:val="548DD4"/>
          <w:sz w:val="28"/>
          <w:szCs w:val="28"/>
          <w:u w:val="single"/>
        </w:rPr>
        <w:t xml:space="preserve">Partie réponse élève </w:t>
      </w:r>
    </w:p>
    <w:p w:rsidR="00C9566A" w:rsidRDefault="00C9566A" w:rsidP="002D352C">
      <w:pPr>
        <w:rPr>
          <w:rFonts w:ascii="Arial" w:hAnsi="Arial" w:cs="Arial"/>
          <w:sz w:val="16"/>
          <w:szCs w:val="16"/>
        </w:rPr>
      </w:pPr>
    </w:p>
    <w:p w:rsidR="00C9566A" w:rsidRPr="00076FCC" w:rsidRDefault="00C9566A" w:rsidP="002D352C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27"/>
        <w:gridCol w:w="2361"/>
      </w:tblGrid>
      <w:tr w:rsidR="00C9566A" w:rsidRPr="006F2C87">
        <w:tc>
          <w:tcPr>
            <w:tcW w:w="6927" w:type="dxa"/>
          </w:tcPr>
          <w:p w:rsidR="00C9566A" w:rsidRPr="006B32A8" w:rsidRDefault="00C9566A" w:rsidP="006B3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Calcul</w:t>
            </w:r>
          </w:p>
        </w:tc>
        <w:tc>
          <w:tcPr>
            <w:tcW w:w="2361" w:type="dxa"/>
          </w:tcPr>
          <w:p w:rsidR="00C9566A" w:rsidRPr="006B32A8" w:rsidRDefault="00C9566A" w:rsidP="006B3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Résultat</w:t>
            </w:r>
          </w:p>
        </w:tc>
      </w:tr>
      <w:tr w:rsidR="00C9566A" w:rsidRPr="006F2C87">
        <w:trPr>
          <w:trHeight w:val="1547"/>
        </w:trPr>
        <w:tc>
          <w:tcPr>
            <w:tcW w:w="6927" w:type="dxa"/>
          </w:tcPr>
          <w:p w:rsidR="00C9566A" w:rsidRPr="006F2C87" w:rsidRDefault="00C9566A" w:rsidP="005554E2">
            <w:pPr>
              <w:rPr>
                <w:rFonts w:ascii="Arial" w:hAnsi="Arial" w:cs="Arial"/>
              </w:rPr>
            </w:pPr>
          </w:p>
          <w:p w:rsidR="00C9566A" w:rsidRPr="00720572" w:rsidRDefault="00C9566A" w:rsidP="00A015F7">
            <w:pPr>
              <w:rPr>
                <w:rFonts w:ascii="Times New Roman" w:hAnsi="Times New Roman" w:cs="Times New Roman"/>
                <w:b/>
                <w:bCs/>
                <w:i/>
                <w:iCs/>
                <w:color w:val="548DD4"/>
              </w:rPr>
            </w:pPr>
            <w:r w:rsidRPr="00720572">
              <w:rPr>
                <w:rFonts w:ascii="Times New Roman" w:hAnsi="Times New Roman" w:cs="Times New Roman"/>
                <w:b/>
                <w:bCs/>
                <w:i/>
                <w:iCs/>
                <w:color w:val="548DD4"/>
              </w:rPr>
              <w:t xml:space="preserve">Tableau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548DD4"/>
              </w:rPr>
              <w:t>QCU (ou drug and drop)</w:t>
            </w:r>
          </w:p>
          <w:tbl>
            <w:tblPr>
              <w:tblpPr w:leftFromText="141" w:rightFromText="141" w:vertAnchor="text" w:horzAnchor="margin" w:tblpY="13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242"/>
              <w:gridCol w:w="2228"/>
              <w:gridCol w:w="2231"/>
            </w:tblGrid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Réponses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Vrai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Faux</w:t>
                  </w: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3/4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2/4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7/12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Deux tiers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Trois quart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C9566A" w:rsidRPr="00916C49" w:rsidRDefault="00C9566A" w:rsidP="00A015F7">
            <w:pPr>
              <w:rPr>
                <w:rFonts w:ascii="Arial" w:hAnsi="Arial" w:cs="Arial"/>
              </w:rPr>
            </w:pPr>
          </w:p>
          <w:p w:rsidR="00C9566A" w:rsidRPr="006F2C87" w:rsidRDefault="00C9566A" w:rsidP="005554E2">
            <w:pPr>
              <w:rPr>
                <w:rFonts w:ascii="Arial" w:hAnsi="Arial" w:cs="Arial"/>
              </w:rPr>
            </w:pPr>
          </w:p>
        </w:tc>
        <w:tc>
          <w:tcPr>
            <w:tcW w:w="2361" w:type="dxa"/>
          </w:tcPr>
          <w:p w:rsidR="00C9566A" w:rsidRPr="006F2C87" w:rsidRDefault="00C9566A" w:rsidP="005554E2">
            <w:pPr>
              <w:rPr>
                <w:rFonts w:ascii="Arial" w:hAnsi="Arial" w:cs="Arial"/>
              </w:rPr>
            </w:pPr>
          </w:p>
        </w:tc>
      </w:tr>
      <w:tr w:rsidR="00C9566A" w:rsidRPr="006F2C87">
        <w:tc>
          <w:tcPr>
            <w:tcW w:w="9288" w:type="dxa"/>
            <w:gridSpan w:val="2"/>
          </w:tcPr>
          <w:p w:rsidR="00C9566A" w:rsidRPr="006B32A8" w:rsidRDefault="00C9566A" w:rsidP="006B3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Réponse</w:t>
            </w:r>
          </w:p>
        </w:tc>
      </w:tr>
      <w:tr w:rsidR="00C9566A" w:rsidRPr="006F2C87">
        <w:tc>
          <w:tcPr>
            <w:tcW w:w="9288" w:type="dxa"/>
            <w:gridSpan w:val="2"/>
          </w:tcPr>
          <w:p w:rsidR="00C9566A" w:rsidRPr="006F2C87" w:rsidRDefault="00C9566A" w:rsidP="005554E2">
            <w:pPr>
              <w:rPr>
                <w:rFonts w:ascii="Arial" w:hAnsi="Arial" w:cs="Arial"/>
              </w:rPr>
            </w:pPr>
          </w:p>
        </w:tc>
      </w:tr>
    </w:tbl>
    <w:p w:rsidR="00C9566A" w:rsidRDefault="00C9566A"/>
    <w:p w:rsidR="00C9566A" w:rsidRDefault="00C9566A" w:rsidP="006B32A8">
      <w:pPr>
        <w:rPr>
          <w:i/>
          <w:iCs/>
          <w:color w:val="FF0000"/>
        </w:rPr>
      </w:pPr>
    </w:p>
    <w:p w:rsidR="00C9566A" w:rsidRDefault="00C9566A" w:rsidP="006B32A8">
      <w:pPr>
        <w:rPr>
          <w:i/>
          <w:iCs/>
          <w:color w:val="FF0000"/>
        </w:rPr>
      </w:pPr>
    </w:p>
    <w:p w:rsidR="00C9566A" w:rsidRDefault="00C9566A" w:rsidP="006B32A8">
      <w:pPr>
        <w:rPr>
          <w:i/>
          <w:iCs/>
          <w:color w:val="FF0000"/>
        </w:rPr>
      </w:pPr>
    </w:p>
    <w:p w:rsidR="00C9566A" w:rsidRDefault="00C9566A" w:rsidP="006B32A8">
      <w:pPr>
        <w:rPr>
          <w:i/>
          <w:iCs/>
          <w:color w:val="FF0000"/>
        </w:rPr>
      </w:pPr>
    </w:p>
    <w:p w:rsidR="00C9566A" w:rsidRDefault="00C9566A" w:rsidP="006B32A8">
      <w:pPr>
        <w:rPr>
          <w:i/>
          <w:iCs/>
          <w:color w:val="FF0000"/>
        </w:rPr>
      </w:pPr>
    </w:p>
    <w:p w:rsidR="00C9566A" w:rsidRDefault="00C9566A" w:rsidP="006B32A8">
      <w:pPr>
        <w:rPr>
          <w:i/>
          <w:iCs/>
          <w:color w:val="FF0000"/>
        </w:rPr>
      </w:pPr>
    </w:p>
    <w:p w:rsidR="00C9566A" w:rsidRPr="00FA2136" w:rsidRDefault="00C9566A" w:rsidP="00D672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 w:rsidRPr="00FA2136">
        <w:rPr>
          <w:b/>
          <w:bCs/>
          <w:i/>
          <w:iCs/>
          <w:color w:val="C00000"/>
          <w:sz w:val="28"/>
          <w:szCs w:val="28"/>
          <w:u w:val="single"/>
        </w:rPr>
        <w:t xml:space="preserve">Partie corrigé </w:t>
      </w:r>
    </w:p>
    <w:p w:rsidR="00C9566A" w:rsidRDefault="00C9566A" w:rsidP="00D6722C">
      <w:pPr>
        <w:rPr>
          <w:rFonts w:ascii="Arial" w:hAnsi="Arial" w:cs="Arial"/>
          <w:sz w:val="16"/>
          <w:szCs w:val="16"/>
        </w:rPr>
      </w:pPr>
    </w:p>
    <w:p w:rsidR="00C9566A" w:rsidRPr="00076FCC" w:rsidRDefault="00C9566A" w:rsidP="00D6722C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27"/>
        <w:gridCol w:w="2361"/>
      </w:tblGrid>
      <w:tr w:rsidR="00C9566A" w:rsidRPr="006F2C87">
        <w:tc>
          <w:tcPr>
            <w:tcW w:w="6927" w:type="dxa"/>
          </w:tcPr>
          <w:p w:rsidR="00C9566A" w:rsidRPr="006B32A8" w:rsidRDefault="00C9566A" w:rsidP="003F0C15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Calcul</w:t>
            </w:r>
          </w:p>
        </w:tc>
        <w:tc>
          <w:tcPr>
            <w:tcW w:w="2361" w:type="dxa"/>
          </w:tcPr>
          <w:p w:rsidR="00C9566A" w:rsidRPr="006B32A8" w:rsidRDefault="00C9566A" w:rsidP="003F0C15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Résultat</w:t>
            </w:r>
          </w:p>
        </w:tc>
      </w:tr>
      <w:tr w:rsidR="00C9566A" w:rsidRPr="006F2C87">
        <w:trPr>
          <w:trHeight w:val="1547"/>
        </w:trPr>
        <w:tc>
          <w:tcPr>
            <w:tcW w:w="6927" w:type="dxa"/>
          </w:tcPr>
          <w:p w:rsidR="00C9566A" w:rsidRPr="006F2C87" w:rsidRDefault="00C9566A" w:rsidP="003F0C15">
            <w:pPr>
              <w:rPr>
                <w:rFonts w:ascii="Arial" w:hAnsi="Arial" w:cs="Arial"/>
              </w:rPr>
            </w:pPr>
          </w:p>
          <w:p w:rsidR="00C9566A" w:rsidRPr="00720572" w:rsidRDefault="00C9566A" w:rsidP="00A015F7">
            <w:pPr>
              <w:rPr>
                <w:rFonts w:ascii="Times New Roman" w:hAnsi="Times New Roman" w:cs="Times New Roman"/>
                <w:b/>
                <w:bCs/>
                <w:i/>
                <w:iCs/>
                <w:color w:val="548DD4"/>
              </w:rPr>
            </w:pPr>
            <w:r w:rsidRPr="00720572">
              <w:rPr>
                <w:rFonts w:ascii="Times New Roman" w:hAnsi="Times New Roman" w:cs="Times New Roman"/>
                <w:b/>
                <w:bCs/>
                <w:i/>
                <w:iCs/>
                <w:color w:val="548DD4"/>
              </w:rPr>
              <w:t xml:space="preserve">Tableau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548DD4"/>
              </w:rPr>
              <w:t>QCU</w:t>
            </w:r>
          </w:p>
          <w:tbl>
            <w:tblPr>
              <w:tblpPr w:leftFromText="141" w:rightFromText="141" w:vertAnchor="text" w:horzAnchor="margin" w:tblpY="13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242"/>
              <w:gridCol w:w="2228"/>
              <w:gridCol w:w="2231"/>
            </w:tblGrid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Réponses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Vrai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Faux</w:t>
                  </w: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3/4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2/4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7/12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Deux tiers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C9566A"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Trois quart</w:t>
                  </w:r>
                </w:p>
              </w:tc>
              <w:tc>
                <w:tcPr>
                  <w:tcW w:w="2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566A" w:rsidRPr="00240903" w:rsidRDefault="00C9566A" w:rsidP="00A015F7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</w:tr>
          </w:tbl>
          <w:p w:rsidR="00C9566A" w:rsidRPr="006F2C87" w:rsidRDefault="00C9566A" w:rsidP="003F0C15">
            <w:pPr>
              <w:rPr>
                <w:rFonts w:ascii="Arial" w:hAnsi="Arial" w:cs="Arial"/>
              </w:rPr>
            </w:pPr>
          </w:p>
          <w:p w:rsidR="00C9566A" w:rsidRPr="006F2C87" w:rsidRDefault="00C9566A" w:rsidP="003F0C15">
            <w:pPr>
              <w:rPr>
                <w:rFonts w:ascii="Arial" w:hAnsi="Arial" w:cs="Arial"/>
              </w:rPr>
            </w:pPr>
          </w:p>
        </w:tc>
        <w:tc>
          <w:tcPr>
            <w:tcW w:w="2361" w:type="dxa"/>
          </w:tcPr>
          <w:p w:rsidR="00C9566A" w:rsidRPr="006F2C87" w:rsidRDefault="00C9566A" w:rsidP="003F0C15">
            <w:pPr>
              <w:rPr>
                <w:rFonts w:ascii="Arial" w:hAnsi="Arial" w:cs="Arial"/>
              </w:rPr>
            </w:pPr>
          </w:p>
          <w:p w:rsidR="00C9566A" w:rsidRPr="009C681D" w:rsidRDefault="00C9566A" w:rsidP="009C681D">
            <w:pPr>
              <w:rPr>
                <w:rFonts w:ascii="Arial" w:hAnsi="Arial" w:cs="Arial"/>
              </w:rPr>
            </w:pPr>
          </w:p>
          <w:p w:rsidR="00C9566A" w:rsidRPr="009C681D" w:rsidRDefault="00C9566A" w:rsidP="009C681D">
            <w:pPr>
              <w:rPr>
                <w:rFonts w:ascii="Arial" w:hAnsi="Arial" w:cs="Arial"/>
              </w:rPr>
            </w:pPr>
          </w:p>
          <w:p w:rsidR="00C9566A" w:rsidRPr="009C681D" w:rsidRDefault="00C9566A" w:rsidP="009C6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Deux tiers</w:t>
            </w:r>
          </w:p>
        </w:tc>
      </w:tr>
      <w:tr w:rsidR="00C9566A" w:rsidRPr="006F2C87">
        <w:tc>
          <w:tcPr>
            <w:tcW w:w="9288" w:type="dxa"/>
            <w:gridSpan w:val="2"/>
          </w:tcPr>
          <w:p w:rsidR="00C9566A" w:rsidRPr="006B32A8" w:rsidRDefault="00C9566A" w:rsidP="003F0C15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Réponse</w:t>
            </w:r>
          </w:p>
        </w:tc>
      </w:tr>
      <w:tr w:rsidR="00C9566A" w:rsidRPr="006F2C87">
        <w:tc>
          <w:tcPr>
            <w:tcW w:w="9288" w:type="dxa"/>
            <w:gridSpan w:val="2"/>
          </w:tcPr>
          <w:p w:rsidR="00C9566A" w:rsidRPr="006F2C87" w:rsidRDefault="00C9566A" w:rsidP="003F0C15">
            <w:pPr>
              <w:rPr>
                <w:rFonts w:ascii="Arial" w:hAnsi="Arial" w:cs="Arial"/>
              </w:rPr>
            </w:pPr>
          </w:p>
        </w:tc>
      </w:tr>
    </w:tbl>
    <w:p w:rsidR="00C9566A" w:rsidRDefault="00C9566A" w:rsidP="00D6722C"/>
    <w:p w:rsidR="00C9566A" w:rsidRDefault="00C9566A" w:rsidP="00D6722C">
      <w:pPr>
        <w:rPr>
          <w:i/>
          <w:iCs/>
          <w:color w:val="FF0000"/>
        </w:rPr>
      </w:pPr>
    </w:p>
    <w:p w:rsidR="00C9566A" w:rsidRDefault="00C9566A" w:rsidP="00D6722C">
      <w:pPr>
        <w:rPr>
          <w:i/>
          <w:iCs/>
          <w:color w:val="FF0000"/>
        </w:rPr>
      </w:pPr>
    </w:p>
    <w:p w:rsidR="00C9566A" w:rsidRDefault="00C9566A" w:rsidP="00C94F29">
      <w:pPr>
        <w:rPr>
          <w:rFonts w:ascii="Times New Roman" w:hAnsi="Times New Roman" w:cs="Times New Roman"/>
          <w:b/>
          <w:bCs/>
          <w:i/>
          <w:iCs/>
          <w:color w:val="548DD4"/>
        </w:rPr>
      </w:pPr>
    </w:p>
    <w:p w:rsidR="00C9566A" w:rsidRPr="0084182C" w:rsidRDefault="00C9566A" w:rsidP="0084182C">
      <w:pPr>
        <w:rPr>
          <w:b/>
          <w:bCs/>
        </w:rPr>
      </w:pPr>
    </w:p>
    <w:p w:rsidR="00C9566A" w:rsidRPr="004B59B1" w:rsidRDefault="00C9566A"/>
    <w:p w:rsidR="00C9566A" w:rsidRDefault="00C9566A"/>
    <w:p w:rsidR="00C9566A" w:rsidRPr="00FA2136" w:rsidRDefault="00C9566A" w:rsidP="00A806C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8"/>
          <w:szCs w:val="28"/>
        </w:rPr>
      </w:pPr>
      <w:r w:rsidRPr="00FA2136">
        <w:rPr>
          <w:b/>
          <w:bCs/>
          <w:i/>
          <w:iCs/>
          <w:color w:val="C00000"/>
          <w:sz w:val="28"/>
          <w:szCs w:val="28"/>
        </w:rPr>
        <w:t>Partie génération aléatoire</w:t>
      </w:r>
    </w:p>
    <w:p w:rsidR="00C9566A" w:rsidRDefault="00C9566A" w:rsidP="00D6722C">
      <w:pPr>
        <w:tabs>
          <w:tab w:val="left" w:pos="1650"/>
        </w:tabs>
        <w:rPr>
          <w:rFonts w:ascii="Times New Roman" w:hAnsi="Times New Roman" w:cs="Times New Roman"/>
          <w:b/>
          <w:bCs/>
        </w:rPr>
      </w:pPr>
      <w:bookmarkStart w:id="4" w:name="_Hlk500145887"/>
      <w:r w:rsidRPr="00D6722C">
        <w:rPr>
          <w:rFonts w:ascii="Times New Roman" w:hAnsi="Times New Roman" w:cs="Times New Roman"/>
          <w:b/>
          <w:bCs/>
          <w:lang w:val="en-US"/>
        </w:rPr>
        <w:t xml:space="preserve">A </w:t>
      </w:r>
      <w:bookmarkEnd w:id="4"/>
      <w:r w:rsidRPr="00240903">
        <w:rPr>
          <w:rFonts w:ascii="Times New Roman" w:hAnsi="Times New Roman" w:cs="Times New Roman"/>
          <w:b/>
          <w:bCs/>
          <w:lang w:val="en-US"/>
        </w:rPr>
        <w:fldChar w:fldCharType="begin"/>
      </w:r>
      <w:r w:rsidRPr="00240903">
        <w:rPr>
          <w:rFonts w:ascii="Times New Roman" w:hAnsi="Times New Roman" w:cs="Times New Roman"/>
          <w:b/>
          <w:bCs/>
          <w:lang w:val="en-US"/>
        </w:rPr>
        <w:instrText xml:space="preserve"> QUOTE </w:instrText>
      </w:r>
      <w:r>
        <w:pict>
          <v:shape id="_x0000_i1026" type="#_x0000_t75" style="width:24pt;height:11.25pt">
            <v:imagedata r:id="rId8" o:title="" chromakey="white"/>
          </v:shape>
        </w:pict>
      </w:r>
      <w:r w:rsidRPr="00240903">
        <w:rPr>
          <w:rFonts w:ascii="Times New Roman" w:hAnsi="Times New Roman" w:cs="Times New Roman"/>
          <w:b/>
          <w:bCs/>
          <w:lang w:val="en-US"/>
        </w:rPr>
        <w:instrText xml:space="preserve"> </w:instrText>
      </w:r>
      <w:r w:rsidRPr="00240903">
        <w:rPr>
          <w:rFonts w:ascii="Times New Roman" w:hAnsi="Times New Roman" w:cs="Times New Roman"/>
          <w:b/>
          <w:bCs/>
          <w:lang w:val="en-US"/>
        </w:rPr>
        <w:fldChar w:fldCharType="separate"/>
      </w:r>
      <w:r>
        <w:pict>
          <v:shape id="_x0000_i1027" type="#_x0000_t75" style="width:24pt;height:11.25pt">
            <v:imagedata r:id="rId8" o:title="" chromakey="white"/>
          </v:shape>
        </w:pict>
      </w:r>
      <w:r w:rsidRPr="00240903">
        <w:rPr>
          <w:rFonts w:ascii="Times New Roman" w:hAnsi="Times New Roman" w:cs="Times New Roman"/>
          <w:b/>
          <w:bCs/>
          <w:lang w:val="en-US"/>
        </w:rPr>
        <w:fldChar w:fldCharType="end"/>
      </w:r>
      <w:r>
        <w:rPr>
          <w:rFonts w:ascii="Times New Roman" w:hAnsi="Times New Roman" w:cs="Times New Roman"/>
          <w:b/>
          <w:bCs/>
          <w:lang w:val="en-US"/>
        </w:rPr>
        <w:t xml:space="preserve">                 B</w:t>
      </w:r>
      <w:r w:rsidRPr="00D6722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40903">
        <w:rPr>
          <w:rFonts w:ascii="Times New Roman" w:hAnsi="Times New Roman" w:cs="Times New Roman"/>
          <w:b/>
          <w:bCs/>
        </w:rPr>
        <w:fldChar w:fldCharType="begin"/>
      </w:r>
      <w:r w:rsidRPr="00240903">
        <w:rPr>
          <w:rFonts w:ascii="Times New Roman" w:hAnsi="Times New Roman" w:cs="Times New Roman"/>
          <w:b/>
          <w:bCs/>
        </w:rPr>
        <w:instrText xml:space="preserve"> QUOTE </w:instrText>
      </w:r>
      <w:r>
        <w:pict>
          <v:shape id="_x0000_i1028" type="#_x0000_t75" style="width:24pt;height:11.25pt">
            <v:imagedata r:id="rId8" o:title="" chromakey="white"/>
          </v:shape>
        </w:pict>
      </w:r>
      <w:r w:rsidRPr="00240903">
        <w:rPr>
          <w:rFonts w:ascii="Times New Roman" w:hAnsi="Times New Roman" w:cs="Times New Roman"/>
          <w:b/>
          <w:bCs/>
        </w:rPr>
        <w:instrText xml:space="preserve"> </w:instrText>
      </w:r>
      <w:r w:rsidRPr="00240903">
        <w:rPr>
          <w:rFonts w:ascii="Times New Roman" w:hAnsi="Times New Roman" w:cs="Times New Roman"/>
          <w:b/>
          <w:bCs/>
        </w:rPr>
        <w:fldChar w:fldCharType="separate"/>
      </w:r>
      <w:r>
        <w:pict>
          <v:shape id="_x0000_i1029" type="#_x0000_t75" style="width:24pt;height:11.25pt">
            <v:imagedata r:id="rId8" o:title="" chromakey="white"/>
          </v:shape>
        </w:pict>
      </w:r>
      <w:r w:rsidRPr="00240903">
        <w:rPr>
          <w:rFonts w:ascii="Times New Roman" w:hAnsi="Times New Roman" w:cs="Times New Roman"/>
          <w:b/>
          <w:bCs/>
        </w:rPr>
        <w:fldChar w:fldCharType="end"/>
      </w:r>
      <w:r w:rsidRPr="00D6722C">
        <w:rPr>
          <w:rFonts w:ascii="Times New Roman" w:hAnsi="Times New Roman" w:cs="Times New Roman"/>
          <w:b/>
          <w:bCs/>
        </w:rPr>
        <w:t xml:space="preserve"> </w:t>
      </w:r>
    </w:p>
    <w:sectPr w:rsidR="00C9566A" w:rsidSect="0095335B">
      <w:pgSz w:w="11906" w:h="16838"/>
      <w:pgMar w:top="539" w:right="1417" w:bottom="18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05AE"/>
    <w:multiLevelType w:val="hybridMultilevel"/>
    <w:tmpl w:val="8FEA9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171DFF"/>
    <w:multiLevelType w:val="hybridMultilevel"/>
    <w:tmpl w:val="F788A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1E5303D"/>
    <w:multiLevelType w:val="hybridMultilevel"/>
    <w:tmpl w:val="91ACD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352C"/>
    <w:rsid w:val="00010E95"/>
    <w:rsid w:val="00017D36"/>
    <w:rsid w:val="00043F49"/>
    <w:rsid w:val="00046E16"/>
    <w:rsid w:val="0006272F"/>
    <w:rsid w:val="00076FCC"/>
    <w:rsid w:val="000B3727"/>
    <w:rsid w:val="000B3F9A"/>
    <w:rsid w:val="000B5351"/>
    <w:rsid w:val="000E2221"/>
    <w:rsid w:val="000E5AD0"/>
    <w:rsid w:val="00117DF8"/>
    <w:rsid w:val="001641FD"/>
    <w:rsid w:val="00170782"/>
    <w:rsid w:val="00170A46"/>
    <w:rsid w:val="001932AB"/>
    <w:rsid w:val="001B7DF1"/>
    <w:rsid w:val="001C7F81"/>
    <w:rsid w:val="001D084F"/>
    <w:rsid w:val="001E0006"/>
    <w:rsid w:val="001F03C4"/>
    <w:rsid w:val="001F72FE"/>
    <w:rsid w:val="00217C21"/>
    <w:rsid w:val="002238D7"/>
    <w:rsid w:val="00231AB8"/>
    <w:rsid w:val="00240903"/>
    <w:rsid w:val="00242AD3"/>
    <w:rsid w:val="00267E82"/>
    <w:rsid w:val="002A1B6E"/>
    <w:rsid w:val="002B7D1C"/>
    <w:rsid w:val="002C754B"/>
    <w:rsid w:val="002D104D"/>
    <w:rsid w:val="002D352C"/>
    <w:rsid w:val="002D51F5"/>
    <w:rsid w:val="002F3E7C"/>
    <w:rsid w:val="003010BC"/>
    <w:rsid w:val="00357128"/>
    <w:rsid w:val="003846EA"/>
    <w:rsid w:val="003A09A3"/>
    <w:rsid w:val="003F0C15"/>
    <w:rsid w:val="0042776E"/>
    <w:rsid w:val="00474584"/>
    <w:rsid w:val="00491FB4"/>
    <w:rsid w:val="00493F69"/>
    <w:rsid w:val="004B59B1"/>
    <w:rsid w:val="004D1AAB"/>
    <w:rsid w:val="004D50BE"/>
    <w:rsid w:val="004E3ED1"/>
    <w:rsid w:val="00503371"/>
    <w:rsid w:val="00552AAF"/>
    <w:rsid w:val="005554E2"/>
    <w:rsid w:val="005831F1"/>
    <w:rsid w:val="005D711A"/>
    <w:rsid w:val="006163EC"/>
    <w:rsid w:val="00616DA3"/>
    <w:rsid w:val="00631B36"/>
    <w:rsid w:val="0065278C"/>
    <w:rsid w:val="00654DC0"/>
    <w:rsid w:val="00664670"/>
    <w:rsid w:val="00667038"/>
    <w:rsid w:val="00674028"/>
    <w:rsid w:val="006A56C4"/>
    <w:rsid w:val="006B32A8"/>
    <w:rsid w:val="006B3841"/>
    <w:rsid w:val="006E15E8"/>
    <w:rsid w:val="006E24C6"/>
    <w:rsid w:val="006E5673"/>
    <w:rsid w:val="006F2C87"/>
    <w:rsid w:val="00720572"/>
    <w:rsid w:val="007760E2"/>
    <w:rsid w:val="00785ECB"/>
    <w:rsid w:val="0078661E"/>
    <w:rsid w:val="00792CBA"/>
    <w:rsid w:val="007D3E07"/>
    <w:rsid w:val="007D6878"/>
    <w:rsid w:val="007E7252"/>
    <w:rsid w:val="00805742"/>
    <w:rsid w:val="00831B05"/>
    <w:rsid w:val="0084182C"/>
    <w:rsid w:val="00866FB4"/>
    <w:rsid w:val="008810FD"/>
    <w:rsid w:val="008A2F3D"/>
    <w:rsid w:val="008B483E"/>
    <w:rsid w:val="008C2C8B"/>
    <w:rsid w:val="008C611C"/>
    <w:rsid w:val="008D2160"/>
    <w:rsid w:val="008E150E"/>
    <w:rsid w:val="008F4A9B"/>
    <w:rsid w:val="008F6096"/>
    <w:rsid w:val="0090546C"/>
    <w:rsid w:val="00916C49"/>
    <w:rsid w:val="0095335B"/>
    <w:rsid w:val="00961791"/>
    <w:rsid w:val="00961E77"/>
    <w:rsid w:val="00992773"/>
    <w:rsid w:val="009C2FFA"/>
    <w:rsid w:val="009C681D"/>
    <w:rsid w:val="009F0323"/>
    <w:rsid w:val="009F6052"/>
    <w:rsid w:val="00A015F7"/>
    <w:rsid w:val="00A3263A"/>
    <w:rsid w:val="00A37F1D"/>
    <w:rsid w:val="00A5363B"/>
    <w:rsid w:val="00A541A6"/>
    <w:rsid w:val="00A806C0"/>
    <w:rsid w:val="00AA5E9D"/>
    <w:rsid w:val="00AC3DD9"/>
    <w:rsid w:val="00AF0821"/>
    <w:rsid w:val="00B23456"/>
    <w:rsid w:val="00B23845"/>
    <w:rsid w:val="00B33DEE"/>
    <w:rsid w:val="00B62688"/>
    <w:rsid w:val="00B911ED"/>
    <w:rsid w:val="00BB681A"/>
    <w:rsid w:val="00BC18A7"/>
    <w:rsid w:val="00BE3144"/>
    <w:rsid w:val="00C009D6"/>
    <w:rsid w:val="00C2696E"/>
    <w:rsid w:val="00C51FA9"/>
    <w:rsid w:val="00C62E12"/>
    <w:rsid w:val="00C8149E"/>
    <w:rsid w:val="00C85DAB"/>
    <w:rsid w:val="00C94F29"/>
    <w:rsid w:val="00C9566A"/>
    <w:rsid w:val="00CA38AE"/>
    <w:rsid w:val="00CA752A"/>
    <w:rsid w:val="00CB0CAC"/>
    <w:rsid w:val="00CD7E30"/>
    <w:rsid w:val="00D20CFC"/>
    <w:rsid w:val="00D21025"/>
    <w:rsid w:val="00D41D0E"/>
    <w:rsid w:val="00D51E4C"/>
    <w:rsid w:val="00D6722C"/>
    <w:rsid w:val="00D70CD1"/>
    <w:rsid w:val="00D81939"/>
    <w:rsid w:val="00D96985"/>
    <w:rsid w:val="00DD1C88"/>
    <w:rsid w:val="00E01320"/>
    <w:rsid w:val="00E0351C"/>
    <w:rsid w:val="00E0592E"/>
    <w:rsid w:val="00E11E8D"/>
    <w:rsid w:val="00E249FD"/>
    <w:rsid w:val="00E40540"/>
    <w:rsid w:val="00E66960"/>
    <w:rsid w:val="00E94BD4"/>
    <w:rsid w:val="00EC2F80"/>
    <w:rsid w:val="00EE0B02"/>
    <w:rsid w:val="00EE747E"/>
    <w:rsid w:val="00F011F5"/>
    <w:rsid w:val="00F40FAD"/>
    <w:rsid w:val="00FA2136"/>
    <w:rsid w:val="00FC1B86"/>
    <w:rsid w:val="00FD3667"/>
    <w:rsid w:val="00FE7A2F"/>
    <w:rsid w:val="00FF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2C"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D352C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61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77"/>
    <w:rPr>
      <w:rFonts w:ascii="Tahoma" w:hAnsi="Tahoma" w:cs="Tahoma"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0E2221"/>
    <w:rPr>
      <w:color w:val="808080"/>
    </w:rPr>
  </w:style>
  <w:style w:type="paragraph" w:styleId="ListParagraph">
    <w:name w:val="List Paragraph"/>
    <w:basedOn w:val="Normal"/>
    <w:uiPriority w:val="99"/>
    <w:qFormat/>
    <w:rsid w:val="00D81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21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.pinimg.com/736x/01/ab/86/01ab86caa6e7e6842e44b43ae80a2380--italian-dinners-italian-recipes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155</Words>
  <Characters>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Michel</dc:creator>
  <cp:keywords/>
  <dc:description/>
  <cp:lastModifiedBy>Nathalie</cp:lastModifiedBy>
  <cp:revision>8</cp:revision>
  <dcterms:created xsi:type="dcterms:W3CDTF">2017-12-21T13:25:00Z</dcterms:created>
  <dcterms:modified xsi:type="dcterms:W3CDTF">2018-01-09T09:03:00Z</dcterms:modified>
</cp:coreProperties>
</file>